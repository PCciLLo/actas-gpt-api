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B4F0" w14:textId="77777777" w:rsidR="00295ED7" w:rsidRDefault="00295ED7" w:rsidP="00295ED7">
      <w:pPr>
        <w:pStyle w:val="Ttulo"/>
      </w:pPr>
      <w:r w:rsidRPr="00F83494">
        <w:rPr>
          <w:color w:val="C81221"/>
        </w:rPr>
        <w:t>Acta de Reunión</w:t>
      </w:r>
    </w:p>
    <w:tbl>
      <w:tblPr>
        <w:tblStyle w:val="Tablaconcuadrcula1clara-nfasis1"/>
        <w:tblW w:w="8504" w:type="dxa"/>
        <w:tblLook w:val="04A0" w:firstRow="1" w:lastRow="0" w:firstColumn="1" w:lastColumn="0" w:noHBand="0" w:noVBand="1"/>
      </w:tblPr>
      <w:tblGrid>
        <w:gridCol w:w="1438"/>
        <w:gridCol w:w="1989"/>
        <w:gridCol w:w="269"/>
        <w:gridCol w:w="1457"/>
        <w:gridCol w:w="3351"/>
      </w:tblGrid>
      <w:tr w:rsidR="00B97A2F" w:rsidRPr="00295ED7" w14:paraId="471C8F5B" w14:textId="77777777" w:rsidTr="00B9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C02AD" w14:textId="77777777" w:rsidR="00B97A2F" w:rsidRPr="004072EE" w:rsidRDefault="00B97A2F" w:rsidP="009C58C2">
            <w:pPr>
              <w:pStyle w:val="Sinespaciado"/>
              <w:jc w:val="right"/>
              <w:rPr>
                <w:rFonts w:eastAsia="Times New Roman"/>
                <w:lang w:eastAsia="es-ES_tradnl"/>
              </w:rPr>
            </w:pPr>
            <w:r w:rsidRPr="004072EE">
              <w:t>Asunto</w:t>
            </w:r>
            <w:r w:rsidRPr="004072EE">
              <w:rPr>
                <w:rFonts w:eastAsia="Times New Roman"/>
                <w:lang w:eastAsia="es-ES_tradnl"/>
              </w:rPr>
              <w:t>:</w:t>
            </w:r>
          </w:p>
        </w:tc>
        <w:tc>
          <w:tcPr>
            <w:tcW w:w="6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CE4E7" w:themeFill="accent2" w:themeFillTint="33"/>
            <w:vAlign w:val="center"/>
            <w:hideMark/>
          </w:tcPr>
          <w:p w14:paraId="21BC1273" w14:textId="0D430E56" w:rsidR="00A40C32" w:rsidRPr="009E7BFB" w:rsidRDefault="00372E23" w:rsidP="009E7BF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szCs w:val="28"/>
              </w:rPr>
            </w:pPr>
            <w:r>
              <w:rPr>
                <w:rFonts w:ascii="Roboto" w:hAnsi="Roboto"/>
                <w:b w:val="0"/>
                <w:bCs w:val="0"/>
                <w:szCs w:val="28"/>
              </w:rPr>
              <w:t>{{ASUNTO}}</w:t>
            </w:r>
          </w:p>
        </w:tc>
      </w:tr>
      <w:tr w:rsidR="00B97A2F" w:rsidRPr="00295ED7" w14:paraId="61F60453" w14:textId="77777777" w:rsidTr="001F0005">
        <w:tblPrEx>
          <w:tblLook w:val="0600" w:firstRow="0" w:lastRow="0" w:firstColumn="0" w:lastColumn="0" w:noHBand="1" w:noVBand="1"/>
        </w:tblPrEx>
        <w:trPr>
          <w:trHeight w:val="3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47E23" w14:textId="77777777" w:rsidR="00B97A2F" w:rsidRPr="004072EE" w:rsidRDefault="00B97A2F" w:rsidP="004072EE">
            <w:pPr>
              <w:pStyle w:val="Sinespaciado"/>
              <w:jc w:val="right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7C3A9" w14:textId="77777777" w:rsidR="00B97A2F" w:rsidRPr="004072EE" w:rsidRDefault="00B97A2F" w:rsidP="004072EE">
            <w:pPr>
              <w:pStyle w:val="Sinespaciad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F9CDB0" w14:textId="77777777" w:rsidR="00B97A2F" w:rsidRPr="004072EE" w:rsidRDefault="00B97A2F" w:rsidP="004072EE">
            <w:pPr>
              <w:pStyle w:val="Sinespaciado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4A19F" w14:textId="77777777" w:rsidR="00B97A2F" w:rsidRPr="004072EE" w:rsidRDefault="00B97A2F" w:rsidP="004072EE">
            <w:pPr>
              <w:pStyle w:val="Sinespaciado"/>
              <w:jc w:val="right"/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19F7" w14:textId="77777777" w:rsidR="00B97A2F" w:rsidRPr="004072EE" w:rsidRDefault="00B97A2F" w:rsidP="004072EE">
            <w:pPr>
              <w:pStyle w:val="Sinespaciado"/>
            </w:pPr>
          </w:p>
        </w:tc>
      </w:tr>
      <w:tr w:rsidR="002D639C" w:rsidRPr="00295ED7" w14:paraId="61FE3D2F" w14:textId="77777777" w:rsidTr="001F0005">
        <w:tblPrEx>
          <w:tblLook w:val="0600" w:firstRow="0" w:lastRow="0" w:firstColumn="0" w:lastColumn="0" w:noHBand="1" w:noVBand="1"/>
        </w:tblPrEx>
        <w:trPr>
          <w:trHeight w:val="3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610DE10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  <w:r w:rsidRPr="00B97A2F">
              <w:rPr>
                <w:rFonts w:ascii="Roboto" w:hAnsi="Roboto"/>
              </w:rPr>
              <w:t>Fecha: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vAlign w:val="center"/>
            <w:hideMark/>
          </w:tcPr>
          <w:p w14:paraId="4023D398" w14:textId="4F00EF31" w:rsidR="00295ED7" w:rsidRPr="004072EE" w:rsidRDefault="00B2120B" w:rsidP="004072EE">
            <w:pPr>
              <w:pStyle w:val="Sinespaciado"/>
            </w:pPr>
            <w:r w:rsidRPr="00B2120B">
              <w:t>{{FECHA}}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</w:tcPr>
          <w:p w14:paraId="39794882" w14:textId="77777777" w:rsidR="00295ED7" w:rsidRPr="004072EE" w:rsidRDefault="00295ED7" w:rsidP="004072EE">
            <w:pPr>
              <w:pStyle w:val="Sinespaciado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F2F2F2" w:themeFill="background1" w:themeFillShade="F2"/>
            <w:vAlign w:val="center"/>
          </w:tcPr>
          <w:p w14:paraId="7CDF7857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  <w:r w:rsidRPr="00B97A2F">
              <w:rPr>
                <w:rFonts w:ascii="Roboto" w:hAnsi="Roboto"/>
              </w:rPr>
              <w:t>Cliente: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vAlign w:val="center"/>
          </w:tcPr>
          <w:p w14:paraId="2418AEFF" w14:textId="4047A041" w:rsidR="00295ED7" w:rsidRPr="004072EE" w:rsidRDefault="00B2120B" w:rsidP="004072EE">
            <w:pPr>
              <w:pStyle w:val="Sinespaciado"/>
            </w:pPr>
            <w:r w:rsidRPr="00B2120B">
              <w:t>{{CLIENTE}}</w:t>
            </w:r>
          </w:p>
        </w:tc>
      </w:tr>
      <w:tr w:rsidR="00295ED7" w:rsidRPr="00295ED7" w14:paraId="118C4736" w14:textId="77777777" w:rsidTr="001F0005">
        <w:tblPrEx>
          <w:tblLook w:val="0600" w:firstRow="0" w:lastRow="0" w:firstColumn="0" w:lastColumn="0" w:noHBand="1" w:noVBand="1"/>
        </w:tblPrEx>
        <w:trPr>
          <w:trHeight w:val="3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17E1807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  <w:r w:rsidRPr="00B97A2F">
              <w:rPr>
                <w:rFonts w:ascii="Roboto" w:hAnsi="Roboto"/>
              </w:rPr>
              <w:t>Inicio:</w:t>
            </w:r>
          </w:p>
        </w:tc>
        <w:tc>
          <w:tcPr>
            <w:tcW w:w="127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vAlign w:val="center"/>
            <w:hideMark/>
          </w:tcPr>
          <w:p w14:paraId="0D6CAA39" w14:textId="37A3B8FB" w:rsidR="00295ED7" w:rsidRPr="004072EE" w:rsidRDefault="00B2120B" w:rsidP="004072EE">
            <w:pPr>
              <w:pStyle w:val="Sinespaciado"/>
            </w:pPr>
            <w:r w:rsidRPr="00B2120B">
              <w:t>{{HORA_INICIO}}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14:paraId="1CCB12EB" w14:textId="77777777" w:rsidR="00295ED7" w:rsidRPr="004072EE" w:rsidRDefault="00295ED7" w:rsidP="004072EE">
            <w:pPr>
              <w:pStyle w:val="Sinespaciado"/>
            </w:pPr>
          </w:p>
        </w:tc>
        <w:tc>
          <w:tcPr>
            <w:tcW w:w="1559" w:type="dxa"/>
            <w:vMerge w:val="restar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F2F2F2" w:themeFill="background1" w:themeFillShade="F2"/>
            <w:vAlign w:val="center"/>
          </w:tcPr>
          <w:p w14:paraId="35A17C6A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  <w:r w:rsidRPr="00B97A2F">
              <w:rPr>
                <w:rFonts w:ascii="Roboto" w:hAnsi="Roboto"/>
              </w:rPr>
              <w:t>Nombre Proyecto:</w:t>
            </w:r>
          </w:p>
        </w:tc>
        <w:tc>
          <w:tcPr>
            <w:tcW w:w="3826" w:type="dxa"/>
            <w:vMerge w:val="restar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vAlign w:val="center"/>
          </w:tcPr>
          <w:p w14:paraId="0F2ECD72" w14:textId="25A0982B" w:rsidR="00295ED7" w:rsidRPr="004072EE" w:rsidRDefault="00B2120B" w:rsidP="004072EE">
            <w:pPr>
              <w:pStyle w:val="Sinespaciado"/>
            </w:pPr>
            <w:r w:rsidRPr="00B2120B">
              <w:t>{{PROYECTO}}</w:t>
            </w:r>
          </w:p>
        </w:tc>
      </w:tr>
      <w:tr w:rsidR="00295ED7" w:rsidRPr="00295ED7" w14:paraId="6644027A" w14:textId="77777777" w:rsidTr="001F0005">
        <w:tblPrEx>
          <w:tblLook w:val="0600" w:firstRow="0" w:lastRow="0" w:firstColumn="0" w:lastColumn="0" w:noHBand="1" w:noVBand="1"/>
        </w:tblPrEx>
        <w:trPr>
          <w:trHeight w:val="3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94B051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  <w:r w:rsidRPr="00B97A2F">
              <w:rPr>
                <w:rFonts w:ascii="Roboto" w:hAnsi="Roboto"/>
              </w:rPr>
              <w:t>Fin:</w:t>
            </w:r>
          </w:p>
        </w:tc>
        <w:tc>
          <w:tcPr>
            <w:tcW w:w="127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vAlign w:val="center"/>
            <w:hideMark/>
          </w:tcPr>
          <w:p w14:paraId="5C3CFB20" w14:textId="53DC0E1C" w:rsidR="00295ED7" w:rsidRPr="004072EE" w:rsidRDefault="00B2120B" w:rsidP="004072EE">
            <w:pPr>
              <w:pStyle w:val="Sinespaciado"/>
            </w:pPr>
            <w:r w:rsidRPr="00B2120B">
              <w:t>{{HORA_FIN}}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14:paraId="2A7AE374" w14:textId="77777777" w:rsidR="00295ED7" w:rsidRPr="004072EE" w:rsidRDefault="00295ED7" w:rsidP="004072EE">
            <w:pPr>
              <w:pStyle w:val="Sinespaciado"/>
            </w:pPr>
          </w:p>
        </w:tc>
        <w:tc>
          <w:tcPr>
            <w:tcW w:w="1559" w:type="dxa"/>
            <w:vMerge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F2F2F2" w:themeFill="background1" w:themeFillShade="F2"/>
            <w:vAlign w:val="center"/>
          </w:tcPr>
          <w:p w14:paraId="47749109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</w:p>
        </w:tc>
        <w:tc>
          <w:tcPr>
            <w:tcW w:w="3826" w:type="dxa"/>
            <w:vMerge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vAlign w:val="center"/>
          </w:tcPr>
          <w:p w14:paraId="5DECF370" w14:textId="77777777" w:rsidR="00295ED7" w:rsidRPr="004072EE" w:rsidRDefault="00295ED7" w:rsidP="004072EE">
            <w:pPr>
              <w:pStyle w:val="Sinespaciado"/>
            </w:pPr>
          </w:p>
        </w:tc>
      </w:tr>
      <w:tr w:rsidR="002D639C" w:rsidRPr="00295ED7" w14:paraId="575379DD" w14:textId="77777777" w:rsidTr="001F0005">
        <w:tblPrEx>
          <w:tblLook w:val="0600" w:firstRow="0" w:lastRow="0" w:firstColumn="0" w:lastColumn="0" w:noHBand="1" w:noVBand="1"/>
        </w:tblPrEx>
        <w:trPr>
          <w:trHeight w:val="3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A1FE6A6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  <w:r w:rsidRPr="00B97A2F">
              <w:rPr>
                <w:rFonts w:ascii="Roboto" w:hAnsi="Roboto"/>
              </w:rPr>
              <w:t>Tipo Reunión</w:t>
            </w:r>
            <w:r w:rsidR="004072EE" w:rsidRPr="00B97A2F">
              <w:rPr>
                <w:rFonts w:ascii="Roboto" w:hAnsi="Roboto"/>
              </w:rPr>
              <w:t>:</w:t>
            </w:r>
          </w:p>
        </w:tc>
        <w:tc>
          <w:tcPr>
            <w:tcW w:w="127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vAlign w:val="center"/>
            <w:hideMark/>
          </w:tcPr>
          <w:p w14:paraId="14E05077" w14:textId="004CCC20" w:rsidR="00295ED7" w:rsidRPr="004072EE" w:rsidRDefault="001D4837" w:rsidP="004072EE">
            <w:pPr>
              <w:pStyle w:val="Sinespaciado"/>
            </w:pPr>
            <w:r w:rsidRPr="001D4837">
              <w:t>{{TIPO_REUNION}}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</w:tcPr>
          <w:p w14:paraId="7C7B96C1" w14:textId="77777777" w:rsidR="00295ED7" w:rsidRPr="004072EE" w:rsidRDefault="00295ED7" w:rsidP="004072EE">
            <w:pPr>
              <w:pStyle w:val="Sinespaciado"/>
            </w:pPr>
          </w:p>
        </w:tc>
        <w:tc>
          <w:tcPr>
            <w:tcW w:w="1559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C536CCA" w14:textId="77777777" w:rsidR="00295ED7" w:rsidRPr="00B97A2F" w:rsidRDefault="00295ED7" w:rsidP="004072EE">
            <w:pPr>
              <w:pStyle w:val="Sinespaciado"/>
              <w:jc w:val="right"/>
              <w:rPr>
                <w:rFonts w:ascii="Roboto" w:hAnsi="Roboto"/>
              </w:rPr>
            </w:pPr>
            <w:r w:rsidRPr="00B97A2F">
              <w:rPr>
                <w:rFonts w:ascii="Roboto" w:hAnsi="Roboto"/>
              </w:rPr>
              <w:t>ID_ Proyecto</w:t>
            </w:r>
            <w:r w:rsidR="004072EE" w:rsidRPr="00B97A2F">
              <w:rPr>
                <w:rFonts w:ascii="Roboto" w:hAnsi="Roboto"/>
              </w:rPr>
              <w:t>:</w:t>
            </w:r>
          </w:p>
        </w:tc>
        <w:tc>
          <w:tcPr>
            <w:tcW w:w="3826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vAlign w:val="center"/>
          </w:tcPr>
          <w:p w14:paraId="178152D5" w14:textId="1F50D291" w:rsidR="00295ED7" w:rsidRPr="004072EE" w:rsidRDefault="001D4837" w:rsidP="004072EE">
            <w:pPr>
              <w:pStyle w:val="Sinespaciado"/>
            </w:pPr>
            <w:r w:rsidRPr="001D4837">
              <w:t>{{ID_PROYECTO}}</w:t>
            </w:r>
          </w:p>
        </w:tc>
      </w:tr>
    </w:tbl>
    <w:p w14:paraId="3876EDE0" w14:textId="77777777" w:rsidR="00F83494" w:rsidRDefault="00F83494" w:rsidP="00F83494"/>
    <w:p w14:paraId="45907501" w14:textId="77777777" w:rsidR="00295ED7" w:rsidRDefault="001F0005" w:rsidP="00F83494">
      <w:pPr>
        <w:pStyle w:val="Ttulo1"/>
      </w:pPr>
      <w:r>
        <w:t>PARTICIPANTEs</w:t>
      </w:r>
    </w:p>
    <w:tbl>
      <w:tblPr>
        <w:tblStyle w:val="Tabladelista1clara-nfasis1"/>
        <w:tblW w:w="8647" w:type="dxa"/>
        <w:tblLook w:val="06A0" w:firstRow="1" w:lastRow="0" w:firstColumn="1" w:lastColumn="0" w:noHBand="1" w:noVBand="1"/>
      </w:tblPr>
      <w:tblGrid>
        <w:gridCol w:w="2177"/>
        <w:gridCol w:w="2524"/>
        <w:gridCol w:w="2491"/>
        <w:gridCol w:w="1455"/>
      </w:tblGrid>
      <w:tr w:rsidR="001F0005" w:rsidRPr="00295ED7" w14:paraId="508C91C9" w14:textId="77777777" w:rsidTr="001D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hideMark/>
          </w:tcPr>
          <w:p w14:paraId="10FA596D" w14:textId="77777777" w:rsidR="007A6208" w:rsidRDefault="00054B08">
            <w:r>
              <w:t>Id.</w:t>
            </w:r>
          </w:p>
        </w:tc>
        <w:tc>
          <w:tcPr>
            <w:tcW w:w="2524" w:type="dxa"/>
            <w:hideMark/>
          </w:tcPr>
          <w:p w14:paraId="6F45754C" w14:textId="77777777" w:rsidR="007A6208" w:rsidRDefault="00054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Asistente</w:t>
            </w:r>
          </w:p>
        </w:tc>
        <w:tc>
          <w:tcPr>
            <w:tcW w:w="2491" w:type="dxa"/>
          </w:tcPr>
          <w:p w14:paraId="56B1E87B" w14:textId="77777777" w:rsidR="007A6208" w:rsidRDefault="00054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Iniciales</w:t>
            </w:r>
          </w:p>
        </w:tc>
        <w:tc>
          <w:tcPr>
            <w:tcW w:w="1455" w:type="dxa"/>
          </w:tcPr>
          <w:p w14:paraId="0230AAE7" w14:textId="77777777" w:rsidR="007A6208" w:rsidRDefault="00054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Compañía</w:t>
            </w:r>
          </w:p>
        </w:tc>
      </w:tr>
      <w:tr w:rsidR="004072EE" w:rsidRPr="00295ED7" w14:paraId="496EE64D" w14:textId="77777777" w:rsidTr="001D483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F47D86" w:themeColor="accent1" w:themeTint="99"/>
              <w:bottom w:val="single" w:sz="4" w:space="0" w:color="F2F2F2" w:themeColor="background1" w:themeShade="F2"/>
            </w:tcBorders>
            <w:vAlign w:val="center"/>
            <w:hideMark/>
          </w:tcPr>
          <w:p w14:paraId="201908D5" w14:textId="77777777" w:rsidR="007A6208" w:rsidRDefault="00054B08">
            <w:r>
              <w:t>{{PARTICIPANTES}}</w:t>
            </w:r>
          </w:p>
        </w:tc>
        <w:tc>
          <w:tcPr>
            <w:tcW w:w="2524" w:type="dxa"/>
            <w:tcBorders>
              <w:top w:val="single" w:sz="4" w:space="0" w:color="F47D86" w:themeColor="accent1" w:themeTint="99"/>
              <w:bottom w:val="single" w:sz="4" w:space="0" w:color="F2F2F2" w:themeColor="background1" w:themeShade="F2"/>
            </w:tcBorders>
            <w:vAlign w:val="center"/>
          </w:tcPr>
          <w:p w14:paraId="7B748D99" w14:textId="77777777" w:rsidR="007A6208" w:rsidRDefault="007A6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1" w:type="dxa"/>
            <w:tcBorders>
              <w:top w:val="single" w:sz="4" w:space="0" w:color="F47D86" w:themeColor="accent1" w:themeTint="99"/>
              <w:bottom w:val="single" w:sz="4" w:space="0" w:color="F2F2F2" w:themeColor="background1" w:themeShade="F2"/>
            </w:tcBorders>
            <w:vAlign w:val="center"/>
          </w:tcPr>
          <w:p w14:paraId="41691C98" w14:textId="77777777" w:rsidR="007A6208" w:rsidRDefault="007A6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F47D86" w:themeColor="accent1" w:themeTint="99"/>
              <w:bottom w:val="single" w:sz="4" w:space="0" w:color="F2F2F2" w:themeColor="background1" w:themeShade="F2"/>
            </w:tcBorders>
            <w:vAlign w:val="center"/>
          </w:tcPr>
          <w:p w14:paraId="787AD05A" w14:textId="77777777" w:rsidR="007A6208" w:rsidRDefault="007A6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40B292" w14:textId="77777777" w:rsidR="00295ED7" w:rsidRPr="00F83494" w:rsidRDefault="00295ED7" w:rsidP="00F83494">
      <w:pPr>
        <w:pStyle w:val="Ttulo1"/>
      </w:pPr>
      <w:r w:rsidRPr="004072EE">
        <w:t>Objetivo</w:t>
      </w:r>
    </w:p>
    <w:p w14:paraId="14BC64C9" w14:textId="19EF1790" w:rsidR="0010473D" w:rsidRDefault="00B26696" w:rsidP="001D4837">
      <w:r w:rsidRPr="00B26696">
        <w:t>{{OBJETIVO}}</w:t>
      </w:r>
    </w:p>
    <w:p w14:paraId="6DAE12C7" w14:textId="1486CB72" w:rsidR="002A7BBA" w:rsidRDefault="002A7BBA" w:rsidP="001D4837">
      <w:r>
        <w:t>Agenda propuesta:</w:t>
      </w:r>
    </w:p>
    <w:p w14:paraId="5E25E786" w14:textId="48D3B708" w:rsidR="00B26696" w:rsidRDefault="00B26696" w:rsidP="001D4837">
      <w:r>
        <w:t>{{AGENDA}}</w:t>
      </w:r>
    </w:p>
    <w:p w14:paraId="1A732945" w14:textId="77777777" w:rsidR="001F0005" w:rsidRDefault="001F0005" w:rsidP="00B26696">
      <w:pPr>
        <w:pStyle w:val="Ttulo1"/>
      </w:pPr>
      <w:r w:rsidRPr="001F0005">
        <w:t>Puntos tratados</w:t>
      </w:r>
    </w:p>
    <w:p w14:paraId="16B09A50" w14:textId="77777777" w:rsidR="00056D84" w:rsidRDefault="00056D84" w:rsidP="00570688">
      <w:pPr>
        <w:pStyle w:val="Listaconvietas"/>
      </w:pPr>
      <w:r>
        <w:t>{{TEMAS}}</w:t>
      </w:r>
    </w:p>
    <w:p w14:paraId="4E53C070" w14:textId="77777777" w:rsidR="001F0005" w:rsidRDefault="001F0005" w:rsidP="00F83494">
      <w:pPr>
        <w:pStyle w:val="Ttulo1"/>
      </w:pPr>
      <w:r>
        <w:t>Acuerdos clave</w:t>
      </w:r>
    </w:p>
    <w:p w14:paraId="3820B80E" w14:textId="77777777" w:rsidR="005E5E6C" w:rsidRDefault="005E5E6C" w:rsidP="00570688">
      <w:pPr>
        <w:pStyle w:val="Listaconvietas"/>
      </w:pPr>
      <w:r>
        <w:t>{{ACUERDOS}}</w:t>
      </w:r>
    </w:p>
    <w:p w14:paraId="220E040D" w14:textId="77777777" w:rsidR="00295ED7" w:rsidRDefault="00295ED7" w:rsidP="00F83494">
      <w:pPr>
        <w:pStyle w:val="Ttulo1"/>
      </w:pPr>
      <w:r>
        <w:rPr>
          <w:rFonts w:ascii="Apple Color Emoji" w:hAnsi="Apple Color Emoji" w:cs="Apple Color Emoji"/>
        </w:rPr>
        <w:t>📌</w:t>
      </w:r>
      <w:r>
        <w:t xml:space="preserve"> Próximos pasos</w:t>
      </w:r>
    </w:p>
    <w:tbl>
      <w:tblPr>
        <w:tblStyle w:val="Tabladelista1clara-nfasis1"/>
        <w:tblW w:w="0" w:type="auto"/>
        <w:tblBorders>
          <w:insideH w:val="single" w:sz="6" w:space="0" w:color="F2F2F2" w:themeColor="background1" w:themeShade="F2"/>
        </w:tblBorders>
        <w:tblLook w:val="06A0" w:firstRow="1" w:lastRow="0" w:firstColumn="1" w:lastColumn="0" w:noHBand="1" w:noVBand="1"/>
      </w:tblPr>
      <w:tblGrid>
        <w:gridCol w:w="2417"/>
        <w:gridCol w:w="1355"/>
        <w:gridCol w:w="2010"/>
        <w:gridCol w:w="1348"/>
        <w:gridCol w:w="1374"/>
      </w:tblGrid>
      <w:tr w:rsidR="00F83494" w:rsidRPr="00F83494" w14:paraId="681D9DF8" w14:textId="77777777" w:rsidTr="001E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nil"/>
              <w:bottom w:val="single" w:sz="6" w:space="0" w:color="C00000"/>
            </w:tcBorders>
            <w:hideMark/>
          </w:tcPr>
          <w:p w14:paraId="0EBE2DAF" w14:textId="77777777" w:rsidR="001F0005" w:rsidRPr="00F83494" w:rsidRDefault="001F0005" w:rsidP="00F83494">
            <w:r w:rsidRPr="00F83494">
              <w:t>Responsable</w:t>
            </w:r>
          </w:p>
        </w:tc>
        <w:tc>
          <w:tcPr>
            <w:tcW w:w="1355" w:type="dxa"/>
            <w:tcBorders>
              <w:top w:val="nil"/>
              <w:bottom w:val="single" w:sz="6" w:space="0" w:color="C00000"/>
            </w:tcBorders>
            <w:hideMark/>
          </w:tcPr>
          <w:p w14:paraId="30EB4693" w14:textId="77777777" w:rsidR="001F0005" w:rsidRPr="00F83494" w:rsidRDefault="001F0005" w:rsidP="00F83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494">
              <w:t xml:space="preserve">Título </w:t>
            </w:r>
          </w:p>
        </w:tc>
        <w:tc>
          <w:tcPr>
            <w:tcW w:w="2010" w:type="dxa"/>
            <w:tcBorders>
              <w:top w:val="nil"/>
              <w:bottom w:val="single" w:sz="6" w:space="0" w:color="C00000"/>
            </w:tcBorders>
            <w:hideMark/>
          </w:tcPr>
          <w:p w14:paraId="4CFF517D" w14:textId="77777777" w:rsidR="001F0005" w:rsidRPr="00F83494" w:rsidRDefault="001F0005" w:rsidP="00F83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494">
              <w:t>Descripción</w:t>
            </w:r>
          </w:p>
        </w:tc>
        <w:tc>
          <w:tcPr>
            <w:tcW w:w="1348" w:type="dxa"/>
            <w:tcBorders>
              <w:top w:val="nil"/>
              <w:bottom w:val="single" w:sz="6" w:space="0" w:color="C00000"/>
            </w:tcBorders>
            <w:hideMark/>
          </w:tcPr>
          <w:p w14:paraId="79E60B50" w14:textId="77777777" w:rsidR="001F0005" w:rsidRPr="00F83494" w:rsidRDefault="001F0005" w:rsidP="00F83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494">
              <w:t>Fecha</w:t>
            </w:r>
            <w:r w:rsidR="00F83494" w:rsidRPr="00F83494">
              <w:t xml:space="preserve"> </w:t>
            </w:r>
            <w:r w:rsidRPr="00F83494">
              <w:t>límite</w:t>
            </w:r>
          </w:p>
        </w:tc>
        <w:tc>
          <w:tcPr>
            <w:tcW w:w="1374" w:type="dxa"/>
            <w:tcBorders>
              <w:top w:val="nil"/>
              <w:bottom w:val="single" w:sz="6" w:space="0" w:color="C00000"/>
            </w:tcBorders>
            <w:hideMark/>
          </w:tcPr>
          <w:p w14:paraId="094CF347" w14:textId="77777777" w:rsidR="001F0005" w:rsidRPr="00F83494" w:rsidRDefault="001F0005" w:rsidP="00F83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494">
              <w:t>Estado</w:t>
            </w:r>
          </w:p>
        </w:tc>
      </w:tr>
      <w:tr w:rsidR="00F83494" w:rsidRPr="00F83494" w14:paraId="30D58C5E" w14:textId="77777777" w:rsidTr="001E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single" w:sz="6" w:space="0" w:color="C00000"/>
              <w:bottom w:val="single" w:sz="6" w:space="0" w:color="F2F2F2" w:themeColor="background1" w:themeShade="F2"/>
            </w:tcBorders>
            <w:hideMark/>
          </w:tcPr>
          <w:p w14:paraId="1A98046F" w14:textId="77777777" w:rsidR="007A6208" w:rsidRDefault="00054B08">
            <w:r>
              <w:t>{{PROXIMOS_PASOS}}</w:t>
            </w:r>
          </w:p>
        </w:tc>
        <w:tc>
          <w:tcPr>
            <w:tcW w:w="1355" w:type="dxa"/>
            <w:tcBorders>
              <w:top w:val="single" w:sz="6" w:space="0" w:color="C00000"/>
              <w:bottom w:val="single" w:sz="6" w:space="0" w:color="F2F2F2" w:themeColor="background1" w:themeShade="F2"/>
            </w:tcBorders>
            <w:hideMark/>
          </w:tcPr>
          <w:p w14:paraId="54EED3D7" w14:textId="77777777" w:rsidR="007A6208" w:rsidRDefault="007A6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tcBorders>
              <w:top w:val="single" w:sz="6" w:space="0" w:color="C00000"/>
              <w:bottom w:val="single" w:sz="6" w:space="0" w:color="F2F2F2" w:themeColor="background1" w:themeShade="F2"/>
            </w:tcBorders>
            <w:hideMark/>
          </w:tcPr>
          <w:p w14:paraId="6941BDD0" w14:textId="77777777" w:rsidR="007A6208" w:rsidRDefault="007A6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8" w:type="dxa"/>
            <w:tcBorders>
              <w:top w:val="single" w:sz="6" w:space="0" w:color="C00000"/>
              <w:bottom w:val="single" w:sz="6" w:space="0" w:color="F2F2F2" w:themeColor="background1" w:themeShade="F2"/>
            </w:tcBorders>
            <w:hideMark/>
          </w:tcPr>
          <w:p w14:paraId="1A1BC52F" w14:textId="77777777" w:rsidR="007A6208" w:rsidRDefault="007A6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4" w:type="dxa"/>
            <w:tcBorders>
              <w:top w:val="single" w:sz="6" w:space="0" w:color="C00000"/>
              <w:bottom w:val="single" w:sz="6" w:space="0" w:color="F2F2F2" w:themeColor="background1" w:themeShade="F2"/>
            </w:tcBorders>
            <w:hideMark/>
          </w:tcPr>
          <w:p w14:paraId="36684FC7" w14:textId="77777777" w:rsidR="007A6208" w:rsidRDefault="007A6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1FEC2B" w14:textId="77777777" w:rsidR="00DF68D5" w:rsidRDefault="00DF68D5" w:rsidP="00F83494">
      <w:pPr>
        <w:rPr>
          <w:b/>
          <w:bCs/>
        </w:rPr>
      </w:pPr>
    </w:p>
    <w:p w14:paraId="4FB40D01" w14:textId="77777777" w:rsidR="00BA69A8" w:rsidRDefault="00BA69A8" w:rsidP="00BA69A8">
      <w:pPr>
        <w:pStyle w:val="Cita"/>
        <w:pBdr>
          <w:bottom w:val="single" w:sz="6" w:space="1" w:color="auto"/>
        </w:pBdr>
        <w:tabs>
          <w:tab w:val="right" w:pos="8504"/>
        </w:tabs>
        <w:rPr>
          <w:b/>
          <w:bCs/>
          <w:sz w:val="18"/>
          <w:szCs w:val="18"/>
        </w:rPr>
      </w:pPr>
      <w:r w:rsidRPr="00BA69A8">
        <w:rPr>
          <w:sz w:val="18"/>
          <w:szCs w:val="18"/>
        </w:rPr>
        <w:tab/>
      </w:r>
      <w:r w:rsidRPr="00BA69A8">
        <w:rPr>
          <w:b/>
          <w:bCs/>
          <w:sz w:val="18"/>
          <w:szCs w:val="18"/>
        </w:rPr>
        <w:t>Fin del documento</w:t>
      </w:r>
    </w:p>
    <w:p w14:paraId="1C0247D9" w14:textId="77777777" w:rsidR="001E516B" w:rsidRPr="001E516B" w:rsidRDefault="001E516B" w:rsidP="001E516B"/>
    <w:sectPr w:rsidR="001E516B" w:rsidRPr="001E516B" w:rsidSect="001F0005">
      <w:headerReference w:type="default" r:id="rId7"/>
      <w:footerReference w:type="default" r:id="rId8"/>
      <w:pgSz w:w="11906" w:h="16838"/>
      <w:pgMar w:top="703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9293" w14:textId="77777777" w:rsidR="00C82CF6" w:rsidRDefault="00C82CF6" w:rsidP="00B97A2F">
      <w:pPr>
        <w:spacing w:before="0" w:after="0"/>
      </w:pPr>
      <w:r>
        <w:separator/>
      </w:r>
    </w:p>
  </w:endnote>
  <w:endnote w:type="continuationSeparator" w:id="0">
    <w:p w14:paraId="4D7CCD19" w14:textId="77777777" w:rsidR="00C82CF6" w:rsidRDefault="00C82CF6" w:rsidP="00B97A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838"/>
      <w:gridCol w:w="4281"/>
      <w:gridCol w:w="385"/>
    </w:tblGrid>
    <w:tr w:rsidR="001F0005" w14:paraId="51977041" w14:textId="77777777" w:rsidTr="001F0005">
      <w:trPr>
        <w:jc w:val="right"/>
      </w:trPr>
      <w:tc>
        <w:tcPr>
          <w:tcW w:w="3838" w:type="dxa"/>
        </w:tcPr>
        <w:p w14:paraId="357B9DFD" w14:textId="77777777" w:rsidR="001F0005" w:rsidRDefault="001F0005" w:rsidP="001F0005">
          <w:hyperlink r:id="rId1" w:history="1">
            <w:r w:rsidRPr="001F0005">
              <w:rPr>
                <w:rStyle w:val="Hipervnculo"/>
              </w:rPr>
              <w:t>administracion@infokode.com</w:t>
            </w:r>
          </w:hyperlink>
        </w:p>
      </w:tc>
      <w:tc>
        <w:tcPr>
          <w:tcW w:w="4281" w:type="dxa"/>
          <w:vAlign w:val="center"/>
        </w:tcPr>
        <w:p w14:paraId="6268BD3D" w14:textId="77777777" w:rsidR="001F0005" w:rsidRPr="001F0005" w:rsidRDefault="001F0005" w:rsidP="001F0005">
          <w:pPr>
            <w:jc w:val="right"/>
            <w:rPr>
              <w:color w:val="F47D8B"/>
            </w:rPr>
          </w:pPr>
          <w:r w:rsidRPr="001F0005">
            <w:rPr>
              <w:color w:val="F47D8B"/>
            </w:rPr>
            <w:t>Infokode - Acta</w:t>
          </w:r>
        </w:p>
      </w:tc>
      <w:tc>
        <w:tcPr>
          <w:tcW w:w="385" w:type="dxa"/>
          <w:shd w:val="clear" w:color="auto" w:fill="F37D8B" w:themeFill="accent2"/>
          <w:vAlign w:val="center"/>
        </w:tcPr>
        <w:p w14:paraId="6730AE31" w14:textId="77777777" w:rsidR="001F0005" w:rsidRDefault="001F000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9BA6161" w14:textId="77777777" w:rsidR="00B97A2F" w:rsidRDefault="00B97A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EC580" w14:textId="77777777" w:rsidR="00C82CF6" w:rsidRDefault="00C82CF6" w:rsidP="00B97A2F">
      <w:pPr>
        <w:spacing w:before="0" w:after="0"/>
      </w:pPr>
      <w:r>
        <w:separator/>
      </w:r>
    </w:p>
  </w:footnote>
  <w:footnote w:type="continuationSeparator" w:id="0">
    <w:p w14:paraId="5A969789" w14:textId="77777777" w:rsidR="00C82CF6" w:rsidRDefault="00C82CF6" w:rsidP="00B97A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716B1" w14:textId="77777777" w:rsidR="00B97A2F" w:rsidRPr="001F0005" w:rsidRDefault="00F83494" w:rsidP="001F0005">
    <w:pPr>
      <w:pStyle w:val="Sinespaciado"/>
      <w:tabs>
        <w:tab w:val="right" w:pos="8504"/>
      </w:tabs>
      <w:spacing w:after="240" w:line="264" w:lineRule="auto"/>
      <w:rPr>
        <w:rFonts w:ascii="Roboto" w:hAnsi="Roboto"/>
        <w:b/>
        <w:bCs/>
        <w:color w:val="EE2737" w:themeColor="accent1"/>
        <w:spacing w:val="20"/>
        <w:sz w:val="20"/>
      </w:rPr>
    </w:pPr>
    <w:r w:rsidRPr="00F83494">
      <w:rPr>
        <w:rFonts w:ascii="Roboto" w:hAnsi="Roboto"/>
        <w:b/>
        <w:bCs/>
        <w:noProof/>
        <w:color w:val="C81221"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3A706" wp14:editId="320B6613">
              <wp:simplePos x="0" y="0"/>
              <wp:positionH relativeFrom="column">
                <wp:posOffset>-1062990</wp:posOffset>
              </wp:positionH>
              <wp:positionV relativeFrom="paragraph">
                <wp:posOffset>284480</wp:posOffset>
              </wp:positionV>
              <wp:extent cx="7518400" cy="0"/>
              <wp:effectExtent l="0" t="0" r="12700" b="12700"/>
              <wp:wrapNone/>
              <wp:docPr id="771928988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8400" cy="0"/>
                      </a:xfrm>
                      <a:prstGeom prst="line">
                        <a:avLst/>
                      </a:prstGeom>
                      <a:ln>
                        <a:solidFill>
                          <a:srgbClr val="C8122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D81DB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pt,22.4pt" to="508.3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" strokecolor="#c81221" strokeweight=".5pt">
              <v:stroke joinstyle="miter"/>
            </v:line>
          </w:pict>
        </mc:Fallback>
      </mc:AlternateContent>
    </w:r>
    <w:r w:rsidR="001F0005" w:rsidRPr="00F83494">
      <w:rPr>
        <w:rFonts w:ascii="Roboto" w:hAnsi="Roboto"/>
        <w:b/>
        <w:bCs/>
        <w:noProof/>
        <w:color w:val="C81221"/>
        <w:spacing w:val="20"/>
        <w:sz w:val="20"/>
      </w:rPr>
      <w:drawing>
        <wp:anchor distT="0" distB="0" distL="114300" distR="114300" simplePos="0" relativeHeight="251658240" behindDoc="1" locked="0" layoutInCell="1" allowOverlap="1" wp14:anchorId="7A57B905" wp14:editId="1261F805">
          <wp:simplePos x="0" y="0"/>
          <wp:positionH relativeFrom="column">
            <wp:posOffset>4956598</wp:posOffset>
          </wp:positionH>
          <wp:positionV relativeFrom="paragraph">
            <wp:posOffset>-229447</wp:posOffset>
          </wp:positionV>
          <wp:extent cx="438150" cy="438150"/>
          <wp:effectExtent l="0" t="0" r="6350" b="6350"/>
          <wp:wrapNone/>
          <wp:docPr id="1381043452" name="Imagen 1" descr="Imagen que contiene 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1043452" name="Imagen 1" descr="Imagen que contiene Form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191" cy="4401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0005" w:rsidRPr="00F83494">
      <w:rPr>
        <w:rFonts w:ascii="Roboto" w:hAnsi="Roboto"/>
        <w:b/>
        <w:bCs/>
        <w:color w:val="C81221"/>
        <w:spacing w:val="20"/>
        <w:sz w:val="20"/>
      </w:rPr>
      <w:t>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E3076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5785F"/>
    <w:multiLevelType w:val="multilevel"/>
    <w:tmpl w:val="3138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E1C62"/>
    <w:multiLevelType w:val="hybridMultilevel"/>
    <w:tmpl w:val="53C40B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06C0"/>
    <w:multiLevelType w:val="multilevel"/>
    <w:tmpl w:val="9A2A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123E9"/>
    <w:multiLevelType w:val="hybridMultilevel"/>
    <w:tmpl w:val="D64EFD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643BA"/>
    <w:multiLevelType w:val="hybridMultilevel"/>
    <w:tmpl w:val="E5882D8E"/>
    <w:lvl w:ilvl="0" w:tplc="C2F00A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44DA"/>
    <w:multiLevelType w:val="hybridMultilevel"/>
    <w:tmpl w:val="F0E2BDB6"/>
    <w:lvl w:ilvl="0" w:tplc="0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A7BA3"/>
    <w:multiLevelType w:val="multilevel"/>
    <w:tmpl w:val="9A2A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91171"/>
    <w:multiLevelType w:val="multilevel"/>
    <w:tmpl w:val="9A2A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F732C"/>
    <w:multiLevelType w:val="hybridMultilevel"/>
    <w:tmpl w:val="5DC81B1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F3B6A"/>
    <w:multiLevelType w:val="hybridMultilevel"/>
    <w:tmpl w:val="2A3E0C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47909"/>
    <w:multiLevelType w:val="hybridMultilevel"/>
    <w:tmpl w:val="050034D2"/>
    <w:lvl w:ilvl="0" w:tplc="0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67242F68"/>
    <w:multiLevelType w:val="hybridMultilevel"/>
    <w:tmpl w:val="CEF060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54E26"/>
    <w:multiLevelType w:val="multilevel"/>
    <w:tmpl w:val="9A2A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921D9"/>
    <w:multiLevelType w:val="hybridMultilevel"/>
    <w:tmpl w:val="FC3E8F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95642">
    <w:abstractNumId w:val="13"/>
  </w:num>
  <w:num w:numId="2" w16cid:durableId="390271894">
    <w:abstractNumId w:val="1"/>
  </w:num>
  <w:num w:numId="3" w16cid:durableId="2005275979">
    <w:abstractNumId w:val="2"/>
  </w:num>
  <w:num w:numId="4" w16cid:durableId="1055666137">
    <w:abstractNumId w:val="10"/>
  </w:num>
  <w:num w:numId="5" w16cid:durableId="483394342">
    <w:abstractNumId w:val="11"/>
  </w:num>
  <w:num w:numId="6" w16cid:durableId="1245727603">
    <w:abstractNumId w:val="8"/>
  </w:num>
  <w:num w:numId="7" w16cid:durableId="2129349535">
    <w:abstractNumId w:val="5"/>
  </w:num>
  <w:num w:numId="8" w16cid:durableId="631714771">
    <w:abstractNumId w:val="3"/>
  </w:num>
  <w:num w:numId="9" w16cid:durableId="1071077772">
    <w:abstractNumId w:val="4"/>
  </w:num>
  <w:num w:numId="10" w16cid:durableId="269896514">
    <w:abstractNumId w:val="6"/>
  </w:num>
  <w:num w:numId="11" w16cid:durableId="20134890">
    <w:abstractNumId w:val="9"/>
  </w:num>
  <w:num w:numId="12" w16cid:durableId="872428526">
    <w:abstractNumId w:val="14"/>
  </w:num>
  <w:num w:numId="13" w16cid:durableId="852567670">
    <w:abstractNumId w:val="7"/>
  </w:num>
  <w:num w:numId="14" w16cid:durableId="386152957">
    <w:abstractNumId w:val="12"/>
  </w:num>
  <w:num w:numId="15" w16cid:durableId="62235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E3"/>
    <w:rsid w:val="00054B08"/>
    <w:rsid w:val="00056D84"/>
    <w:rsid w:val="0010473D"/>
    <w:rsid w:val="00120C00"/>
    <w:rsid w:val="0019497E"/>
    <w:rsid w:val="001B20D7"/>
    <w:rsid w:val="001D4837"/>
    <w:rsid w:val="001E516B"/>
    <w:rsid w:val="001F0005"/>
    <w:rsid w:val="00275F4F"/>
    <w:rsid w:val="00295ED7"/>
    <w:rsid w:val="002A7BBA"/>
    <w:rsid w:val="002D639C"/>
    <w:rsid w:val="002E1E9E"/>
    <w:rsid w:val="00372E23"/>
    <w:rsid w:val="003C1F16"/>
    <w:rsid w:val="003F6F6D"/>
    <w:rsid w:val="004072EE"/>
    <w:rsid w:val="004D6BE4"/>
    <w:rsid w:val="004E7DCA"/>
    <w:rsid w:val="00503CFD"/>
    <w:rsid w:val="00533B22"/>
    <w:rsid w:val="00570688"/>
    <w:rsid w:val="005E5E6C"/>
    <w:rsid w:val="00640EE3"/>
    <w:rsid w:val="006B4C1F"/>
    <w:rsid w:val="006D0321"/>
    <w:rsid w:val="0072753F"/>
    <w:rsid w:val="007504FF"/>
    <w:rsid w:val="007569BB"/>
    <w:rsid w:val="007839DE"/>
    <w:rsid w:val="007A6208"/>
    <w:rsid w:val="007D4BD3"/>
    <w:rsid w:val="0082220D"/>
    <w:rsid w:val="0085786F"/>
    <w:rsid w:val="008876B0"/>
    <w:rsid w:val="00961848"/>
    <w:rsid w:val="009A63E8"/>
    <w:rsid w:val="009B29CC"/>
    <w:rsid w:val="009E35CD"/>
    <w:rsid w:val="009E7BFB"/>
    <w:rsid w:val="00A40C32"/>
    <w:rsid w:val="00B2120B"/>
    <w:rsid w:val="00B26696"/>
    <w:rsid w:val="00B43A92"/>
    <w:rsid w:val="00B97A2F"/>
    <w:rsid w:val="00BA69A8"/>
    <w:rsid w:val="00BD2760"/>
    <w:rsid w:val="00C82CF6"/>
    <w:rsid w:val="00C92F4E"/>
    <w:rsid w:val="00CA3808"/>
    <w:rsid w:val="00D176D9"/>
    <w:rsid w:val="00D3572F"/>
    <w:rsid w:val="00DC215C"/>
    <w:rsid w:val="00DF68D5"/>
    <w:rsid w:val="00E63257"/>
    <w:rsid w:val="00F075D3"/>
    <w:rsid w:val="00F13CBE"/>
    <w:rsid w:val="00F20314"/>
    <w:rsid w:val="00F30A27"/>
    <w:rsid w:val="00F83494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10A4C"/>
  <w15:chartTrackingRefBased/>
  <w15:docId w15:val="{C4C6ACD4-17AC-DF41-ABB0-D5B891B5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94"/>
    <w:pPr>
      <w:spacing w:line="240" w:lineRule="auto"/>
    </w:pPr>
    <w:rPr>
      <w:rFonts w:ascii="Roboto Thin" w:hAnsi="Roboto Thin"/>
      <w:szCs w:val="20"/>
    </w:rPr>
  </w:style>
  <w:style w:type="paragraph" w:styleId="Ttulo1">
    <w:name w:val="heading 1"/>
    <w:basedOn w:val="Ttulo3"/>
    <w:next w:val="Normal"/>
    <w:link w:val="Ttulo1Car"/>
    <w:uiPriority w:val="9"/>
    <w:qFormat/>
    <w:rsid w:val="00F83494"/>
    <w:pPr>
      <w:keepNext/>
      <w:keepLines/>
      <w:pBdr>
        <w:top w:val="none" w:sz="0" w:space="0" w:color="auto"/>
        <w:left w:val="none" w:sz="0" w:space="0" w:color="auto"/>
        <w:bottom w:val="single" w:sz="6" w:space="1" w:color="C00000"/>
      </w:pBdr>
      <w:spacing w:before="240" w:after="360" w:line="360" w:lineRule="auto"/>
      <w:outlineLvl w:val="0"/>
    </w:pPr>
    <w:rPr>
      <w:rFonts w:ascii="Roboto" w:hAnsi="Roboto"/>
      <w:color w:val="C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2EE"/>
    <w:pPr>
      <w:pBdr>
        <w:top w:val="single" w:sz="24" w:space="0" w:color="FBD3D6" w:themeColor="accent1" w:themeTint="33"/>
        <w:left w:val="single" w:sz="24" w:space="0" w:color="FBD3D6" w:themeColor="accent1" w:themeTint="33"/>
        <w:bottom w:val="single" w:sz="24" w:space="0" w:color="FBD3D6" w:themeColor="accent1" w:themeTint="33"/>
        <w:right w:val="single" w:sz="24" w:space="0" w:color="FBD3D6" w:themeColor="accent1" w:themeTint="33"/>
      </w:pBdr>
      <w:shd w:val="clear" w:color="auto" w:fill="FBD3D6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2EE"/>
    <w:pPr>
      <w:pBdr>
        <w:top w:val="single" w:sz="6" w:space="2" w:color="EE2737" w:themeColor="accent1"/>
        <w:left w:val="single" w:sz="6" w:space="2" w:color="EE2737" w:themeColor="accent1"/>
      </w:pBdr>
      <w:spacing w:before="300" w:after="0"/>
      <w:outlineLvl w:val="2"/>
    </w:pPr>
    <w:rPr>
      <w:caps/>
      <w:color w:val="7F0A13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2EE"/>
    <w:pPr>
      <w:pBdr>
        <w:top w:val="dotted" w:sz="6" w:space="2" w:color="EE2737" w:themeColor="accent1"/>
        <w:left w:val="dotted" w:sz="6" w:space="2" w:color="EE2737" w:themeColor="accent1"/>
      </w:pBdr>
      <w:spacing w:before="300" w:after="0"/>
      <w:outlineLvl w:val="3"/>
    </w:pPr>
    <w:rPr>
      <w:caps/>
      <w:color w:val="C00F1D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2EE"/>
    <w:pPr>
      <w:pBdr>
        <w:bottom w:val="single" w:sz="6" w:space="1" w:color="EE2737" w:themeColor="accent1"/>
      </w:pBdr>
      <w:spacing w:before="300" w:after="0"/>
      <w:outlineLvl w:val="4"/>
    </w:pPr>
    <w:rPr>
      <w:caps/>
      <w:color w:val="C00F1D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2EE"/>
    <w:pPr>
      <w:pBdr>
        <w:bottom w:val="dotted" w:sz="6" w:space="1" w:color="EE2737" w:themeColor="accent1"/>
      </w:pBdr>
      <w:spacing w:before="300" w:after="0"/>
      <w:outlineLvl w:val="5"/>
    </w:pPr>
    <w:rPr>
      <w:caps/>
      <w:color w:val="C00F1D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2EE"/>
    <w:pPr>
      <w:spacing w:before="300" w:after="0"/>
      <w:outlineLvl w:val="6"/>
    </w:pPr>
    <w:rPr>
      <w:caps/>
      <w:color w:val="C00F1D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2E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2E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rsid w:val="001B20D7"/>
    <w:pPr>
      <w:spacing w:before="240" w:after="240" w:line="240" w:lineRule="atLeast"/>
      <w:ind w:left="284" w:right="284"/>
      <w:mirrorIndents/>
    </w:pPr>
    <w:rPr>
      <w:rFonts w:ascii="Courier New" w:hAnsi="Courier New"/>
      <w:szCs w:val="2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83494"/>
    <w:rPr>
      <w:rFonts w:ascii="Roboto" w:hAnsi="Roboto"/>
      <w:caps/>
      <w:color w:val="C00000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72EE"/>
    <w:rPr>
      <w:caps/>
      <w:spacing w:val="15"/>
      <w:shd w:val="clear" w:color="auto" w:fill="FBD3D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2EE"/>
    <w:rPr>
      <w:caps/>
      <w:color w:val="7F0A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72EE"/>
    <w:rPr>
      <w:caps/>
      <w:color w:val="C00F1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2EE"/>
    <w:rPr>
      <w:caps/>
      <w:color w:val="C00F1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2EE"/>
    <w:rPr>
      <w:caps/>
      <w:color w:val="C00F1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2EE"/>
    <w:rPr>
      <w:caps/>
      <w:color w:val="C00F1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2E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2EE"/>
    <w:rPr>
      <w:i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40C32"/>
    <w:pPr>
      <w:spacing w:before="720"/>
      <w:jc w:val="center"/>
    </w:pPr>
    <w:rPr>
      <w:caps/>
      <w:color w:val="EE2737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0C32"/>
    <w:rPr>
      <w:rFonts w:ascii="Roboto Thin" w:hAnsi="Roboto Thin"/>
      <w:caps/>
      <w:color w:val="EE2737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2E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072EE"/>
    <w:rPr>
      <w:caps/>
      <w:color w:val="595959" w:themeColor="text1" w:themeTint="A6"/>
      <w:spacing w:val="10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4072E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072E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4072EE"/>
    <w:pPr>
      <w:ind w:left="720"/>
      <w:contextualSpacing/>
    </w:pPr>
  </w:style>
  <w:style w:type="character" w:styleId="nfasisintenso">
    <w:name w:val="Intense Emphasis"/>
    <w:uiPriority w:val="21"/>
    <w:qFormat/>
    <w:rsid w:val="004072EE"/>
    <w:rPr>
      <w:b/>
      <w:bCs/>
      <w:caps/>
      <w:color w:val="7F0A13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2EE"/>
    <w:pPr>
      <w:pBdr>
        <w:top w:val="single" w:sz="4" w:space="10" w:color="EE2737" w:themeColor="accent1"/>
        <w:left w:val="single" w:sz="4" w:space="10" w:color="EE2737" w:themeColor="accent1"/>
      </w:pBdr>
      <w:spacing w:after="0"/>
      <w:ind w:left="1296" w:right="1152"/>
      <w:jc w:val="both"/>
    </w:pPr>
    <w:rPr>
      <w:i/>
      <w:iCs/>
      <w:color w:val="EE273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2EE"/>
    <w:rPr>
      <w:i/>
      <w:iCs/>
      <w:color w:val="EE2737" w:themeColor="accent1"/>
      <w:sz w:val="20"/>
      <w:szCs w:val="20"/>
    </w:rPr>
  </w:style>
  <w:style w:type="character" w:styleId="Referenciaintensa">
    <w:name w:val="Intense Reference"/>
    <w:uiPriority w:val="32"/>
    <w:qFormat/>
    <w:rsid w:val="004072EE"/>
    <w:rPr>
      <w:b/>
      <w:bCs/>
      <w:i/>
      <w:iCs/>
      <w:caps/>
      <w:color w:val="EE2737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72EE"/>
    <w:rPr>
      <w:b/>
      <w:bCs/>
      <w:color w:val="C00F1D" w:themeColor="accent1" w:themeShade="BF"/>
      <w:sz w:val="16"/>
      <w:szCs w:val="16"/>
    </w:rPr>
  </w:style>
  <w:style w:type="character" w:styleId="Textoennegrita">
    <w:name w:val="Strong"/>
    <w:uiPriority w:val="22"/>
    <w:qFormat/>
    <w:rsid w:val="004072EE"/>
    <w:rPr>
      <w:b/>
      <w:bCs/>
    </w:rPr>
  </w:style>
  <w:style w:type="character" w:styleId="nfasis">
    <w:name w:val="Emphasis"/>
    <w:uiPriority w:val="20"/>
    <w:qFormat/>
    <w:rsid w:val="004072EE"/>
    <w:rPr>
      <w:caps/>
      <w:color w:val="7F0A13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4072EE"/>
    <w:pPr>
      <w:spacing w:before="0"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072EE"/>
    <w:rPr>
      <w:sz w:val="20"/>
      <w:szCs w:val="20"/>
    </w:rPr>
  </w:style>
  <w:style w:type="character" w:styleId="nfasissutil">
    <w:name w:val="Subtle Emphasis"/>
    <w:uiPriority w:val="19"/>
    <w:qFormat/>
    <w:rsid w:val="004072EE"/>
    <w:rPr>
      <w:i/>
      <w:iCs/>
      <w:color w:val="7F0A13" w:themeColor="accent1" w:themeShade="7F"/>
    </w:rPr>
  </w:style>
  <w:style w:type="character" w:styleId="Referenciasutil">
    <w:name w:val="Subtle Reference"/>
    <w:uiPriority w:val="31"/>
    <w:qFormat/>
    <w:rsid w:val="004072EE"/>
    <w:rPr>
      <w:b/>
      <w:bCs/>
      <w:color w:val="EE2737" w:themeColor="accent1"/>
    </w:rPr>
  </w:style>
  <w:style w:type="character" w:styleId="Ttulodellibro">
    <w:name w:val="Book Title"/>
    <w:uiPriority w:val="33"/>
    <w:qFormat/>
    <w:rsid w:val="004072EE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72E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95E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table" w:styleId="Tablaconcuadrcula1clara-nfasis1">
    <w:name w:val="Grid Table 1 Light Accent 1"/>
    <w:basedOn w:val="Tablanormal"/>
    <w:uiPriority w:val="46"/>
    <w:rsid w:val="00295ED7"/>
    <w:pPr>
      <w:spacing w:after="0" w:line="240" w:lineRule="auto"/>
    </w:pPr>
    <w:tblPr>
      <w:tblStyleRowBandSize w:val="1"/>
      <w:tblStyleColBandSize w:val="1"/>
      <w:tblBorders>
        <w:top w:val="single" w:sz="4" w:space="0" w:color="F8A8AE" w:themeColor="accent1" w:themeTint="66"/>
        <w:left w:val="single" w:sz="4" w:space="0" w:color="F8A8AE" w:themeColor="accent1" w:themeTint="66"/>
        <w:bottom w:val="single" w:sz="4" w:space="0" w:color="F8A8AE" w:themeColor="accent1" w:themeTint="66"/>
        <w:right w:val="single" w:sz="4" w:space="0" w:color="F8A8AE" w:themeColor="accent1" w:themeTint="66"/>
        <w:insideH w:val="single" w:sz="4" w:space="0" w:color="F8A8AE" w:themeColor="accent1" w:themeTint="66"/>
        <w:insideV w:val="single" w:sz="4" w:space="0" w:color="F8A8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D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D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1">
    <w:name w:val="List Table 1 Light Accent 1"/>
    <w:basedOn w:val="Tablanormal"/>
    <w:uiPriority w:val="46"/>
    <w:rsid w:val="00F834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7D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7D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6" w:themeFill="accent1" w:themeFillTint="33"/>
      </w:tcPr>
    </w:tblStylePr>
    <w:tblStylePr w:type="band1Horz">
      <w:tblPr/>
      <w:tcPr>
        <w:shd w:val="clear" w:color="auto" w:fill="FBD3D6" w:themeFill="accent1" w:themeFillTint="33"/>
      </w:tcPr>
    </w:tblStylePr>
  </w:style>
  <w:style w:type="paragraph" w:customStyle="1" w:styleId="PersonalName">
    <w:name w:val="Personal Name"/>
    <w:basedOn w:val="Ttulo"/>
    <w:rsid w:val="004072EE"/>
    <w:rPr>
      <w:b/>
      <w:caps w:val="0"/>
      <w:color w:val="00000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97A2F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97A2F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97A2F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A2F"/>
    <w:rPr>
      <w:sz w:val="20"/>
      <w:szCs w:val="20"/>
    </w:rPr>
  </w:style>
  <w:style w:type="table" w:styleId="Tablaconcuadrcula4-nfasis2">
    <w:name w:val="Grid Table 4 Accent 2"/>
    <w:basedOn w:val="Tablanormal"/>
    <w:uiPriority w:val="49"/>
    <w:rsid w:val="001F0005"/>
    <w:pPr>
      <w:spacing w:after="0" w:line="240" w:lineRule="auto"/>
    </w:pPr>
    <w:tblPr>
      <w:tblStyleRowBandSize w:val="1"/>
      <w:tblStyleColBandSize w:val="1"/>
      <w:tblBorders>
        <w:top w:val="single" w:sz="4" w:space="0" w:color="F7B0B9" w:themeColor="accent2" w:themeTint="99"/>
        <w:left w:val="single" w:sz="4" w:space="0" w:color="F7B0B9" w:themeColor="accent2" w:themeTint="99"/>
        <w:bottom w:val="single" w:sz="4" w:space="0" w:color="F7B0B9" w:themeColor="accent2" w:themeTint="99"/>
        <w:right w:val="single" w:sz="4" w:space="0" w:color="F7B0B9" w:themeColor="accent2" w:themeTint="99"/>
        <w:insideH w:val="single" w:sz="4" w:space="0" w:color="F7B0B9" w:themeColor="accent2" w:themeTint="99"/>
        <w:insideV w:val="single" w:sz="4" w:space="0" w:color="F7B0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D8B" w:themeColor="accent2"/>
          <w:left w:val="single" w:sz="4" w:space="0" w:color="F37D8B" w:themeColor="accent2"/>
          <w:bottom w:val="single" w:sz="4" w:space="0" w:color="F37D8B" w:themeColor="accent2"/>
          <w:right w:val="single" w:sz="4" w:space="0" w:color="F37D8B" w:themeColor="accent2"/>
          <w:insideH w:val="nil"/>
          <w:insideV w:val="nil"/>
        </w:tcBorders>
        <w:shd w:val="clear" w:color="auto" w:fill="F37D8B" w:themeFill="accent2"/>
      </w:tcPr>
    </w:tblStylePr>
    <w:tblStylePr w:type="lastRow">
      <w:rPr>
        <w:b/>
        <w:bCs/>
      </w:rPr>
      <w:tblPr/>
      <w:tcPr>
        <w:tcBorders>
          <w:top w:val="double" w:sz="4" w:space="0" w:color="F37D8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4E7" w:themeFill="accent2" w:themeFillTint="33"/>
      </w:tcPr>
    </w:tblStylePr>
    <w:tblStylePr w:type="band1Horz">
      <w:tblPr/>
      <w:tcPr>
        <w:shd w:val="clear" w:color="auto" w:fill="FCE4E7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F0005"/>
    <w:rPr>
      <w:color w:val="F8C0C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00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834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9E35CD"/>
    <w:rPr>
      <w:rFonts w:ascii="Courier New" w:eastAsia="Times New Roman" w:hAnsi="Courier New" w:cs="Courier New"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570688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istracion@infok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ramos/Library/CloudStorage/OneDrive-DanielRamosGarci&#769;a/INFOKODE%20Concept/Auto&#769;nomo%202025-/099.Otros%20Docs/Acta%20reunio&#769;n%202025%20v2.dotx" TargetMode="External"/></Relationships>
</file>

<file path=word/theme/theme1.xml><?xml version="1.0" encoding="utf-8"?>
<a:theme xmlns:a="http://schemas.openxmlformats.org/drawingml/2006/main" name="Tema de Office">
  <a:themeElements>
    <a:clrScheme name="EAE by Infokode">
      <a:dk1>
        <a:srgbClr val="000000"/>
      </a:dk1>
      <a:lt1>
        <a:srgbClr val="FFFFFF"/>
      </a:lt1>
      <a:dk2>
        <a:srgbClr val="EE2737"/>
      </a:dk2>
      <a:lt2>
        <a:srgbClr val="EEECE1"/>
      </a:lt2>
      <a:accent1>
        <a:srgbClr val="EE2737"/>
      </a:accent1>
      <a:accent2>
        <a:srgbClr val="F37D8B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8C0C6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reunión 2025 v2.dotx</Template>
  <TotalTime>2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Garcia</dc:creator>
  <cp:keywords/>
  <dc:description/>
  <cp:lastModifiedBy>Daniel Ramos Garcia</cp:lastModifiedBy>
  <cp:revision>5</cp:revision>
  <cp:lastPrinted>2025-06-25T16:13:00Z</cp:lastPrinted>
  <dcterms:created xsi:type="dcterms:W3CDTF">2025-08-06T22:02:00Z</dcterms:created>
  <dcterms:modified xsi:type="dcterms:W3CDTF">2025-08-06T22:40:00Z</dcterms:modified>
  <cp:category/>
</cp:coreProperties>
</file>